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7B"/>
    <w:rsid w:val="00082ECC"/>
    <w:rsid w:val="000A17EF"/>
    <w:rsid w:val="00233FFD"/>
    <w:rsid w:val="00365C81"/>
    <w:rsid w:val="004908B8"/>
    <w:rsid w:val="00563886"/>
    <w:rsid w:val="00596354"/>
    <w:rsid w:val="00611AAA"/>
    <w:rsid w:val="0062374A"/>
    <w:rsid w:val="00683C2E"/>
    <w:rsid w:val="006B007B"/>
    <w:rsid w:val="00742A27"/>
    <w:rsid w:val="00776266"/>
    <w:rsid w:val="00806AE0"/>
    <w:rsid w:val="00823A20"/>
    <w:rsid w:val="009A423F"/>
    <w:rsid w:val="009A7E42"/>
    <w:rsid w:val="00A416E0"/>
    <w:rsid w:val="00AA7CBD"/>
    <w:rsid w:val="00AE2790"/>
    <w:rsid w:val="00BB4B31"/>
    <w:rsid w:val="00D05F7D"/>
    <w:rsid w:val="00D86381"/>
    <w:rsid w:val="00DD6C60"/>
    <w:rsid w:val="00DE786C"/>
    <w:rsid w:val="00E11732"/>
    <w:rsid w:val="00E21F53"/>
    <w:rsid w:val="00EB60D3"/>
    <w:rsid w:val="00EF3C70"/>
    <w:rsid w:val="00E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 w:val="24"/>
      <w:lang w:val="en-GB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Courier" w:hAnsi="Courier"/>
      <w:lang w:val="nl-NL"/>
    </w:rPr>
  </w:style>
  <w:style w:type="paragraph" w:styleId="3">
    <w:name w:val="heading 3"/>
    <w:basedOn w:val="a"/>
    <w:next w:val="a"/>
    <w:qFormat/>
    <w:pPr>
      <w:keepNext/>
      <w:tabs>
        <w:tab w:val="left" w:pos="356"/>
      </w:tabs>
      <w:ind w:right="-212"/>
      <w:jc w:val="right"/>
      <w:outlineLvl w:val="2"/>
    </w:pPr>
    <w:rPr>
      <w:rFonts w:ascii="Courier" w:hAnsi="Courier"/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a6"/>
    <w:uiPriority w:val="99"/>
    <w:semiHidden/>
    <w:unhideWhenUsed/>
    <w:rsid w:val="00EF56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64A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hAnsi="Arial"/>
      <w:sz w:val="24"/>
      <w:lang w:val="en-GB"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b/>
      <w:kern w:val="28"/>
      <w:sz w:val="3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Courier" w:hAnsi="Courier"/>
      <w:lang w:val="nl-NL"/>
    </w:rPr>
  </w:style>
  <w:style w:type="paragraph" w:styleId="3">
    <w:name w:val="heading 3"/>
    <w:basedOn w:val="a"/>
    <w:next w:val="a"/>
    <w:qFormat/>
    <w:pPr>
      <w:keepNext/>
      <w:tabs>
        <w:tab w:val="left" w:pos="356"/>
      </w:tabs>
      <w:ind w:right="-212"/>
      <w:jc w:val="right"/>
      <w:outlineLvl w:val="2"/>
    </w:pPr>
    <w:rPr>
      <w:rFonts w:ascii="Courier" w:hAnsi="Courier"/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alloon Text"/>
    <w:basedOn w:val="a"/>
    <w:link w:val="a6"/>
    <w:uiPriority w:val="99"/>
    <w:semiHidden/>
    <w:unhideWhenUsed/>
    <w:rsid w:val="00EF56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564A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Computair\WinTads_KLS\WTPrint\wttechb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28939-76C1-41C5-BE88-CCC136B5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wttechb.dot</Template>
  <TotalTime>31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asus16</dc:creator>
  <cp:lastModifiedBy>Киян Антон Евгеньевич</cp:lastModifiedBy>
  <cp:revision>9</cp:revision>
  <cp:lastPrinted>1999-02-01T20:52:00Z</cp:lastPrinted>
  <dcterms:created xsi:type="dcterms:W3CDTF">2022-08-16T09:54:00Z</dcterms:created>
  <dcterms:modified xsi:type="dcterms:W3CDTF">2022-08-23T15:47:00Z</dcterms:modified>
</cp:coreProperties>
</file>